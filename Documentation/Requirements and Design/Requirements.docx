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F92D86">
      <w:pPr>
        <w:pStyle w:val="Title"/>
      </w:pPr>
      <w:r>
        <w:t>Airline Fare Auto Notify</w:t>
      </w:r>
    </w:p>
    <w:p w:rsidR="00855982" w:rsidRPr="00855982" w:rsidRDefault="00F92D86" w:rsidP="00855982">
      <w:pPr>
        <w:pStyle w:val="Heading1"/>
      </w:pPr>
      <w:r>
        <w:t>Problem statement</w:t>
      </w:r>
    </w:p>
    <w:p w:rsidR="00855982" w:rsidRDefault="002923B0" w:rsidP="002923B0">
      <w:r>
        <w:t>Airline fare keep getting change based on demand and supply and various other facts. It’s a tedious job for consumer to hunt for cheaper fare for a given sector and given dates. There is a need for system which takes consumer’s probable date of travel, sector and notify the consumer when the fare drops to the value set earlier by consumer.</w:t>
      </w:r>
    </w:p>
    <w:p w:rsidR="002923B0" w:rsidRDefault="002923B0" w:rsidP="002923B0">
      <w:r>
        <w:t>This will ease consumers to hunt for cheaper or desired fare without keep on checking the fare periodically.</w:t>
      </w:r>
    </w:p>
    <w:p w:rsidR="009B2182" w:rsidRDefault="009B2182" w:rsidP="002923B0">
      <w:r>
        <w:t>This is a basic problem statement and later we are planning to extent it to make consolidated APIs for broader consumption. That will be taken up once we have a clarity on the initial requirement and design.</w:t>
      </w:r>
      <w:bookmarkStart w:id="0" w:name="_GoBack"/>
      <w:bookmarkEnd w:id="0"/>
    </w:p>
    <w:p w:rsidR="002923B0" w:rsidRDefault="002923B0" w:rsidP="002923B0">
      <w:pPr>
        <w:pStyle w:val="Heading1"/>
      </w:pPr>
      <w:r>
        <w:t>Proposal</w:t>
      </w:r>
    </w:p>
    <w:p w:rsidR="002923B0" w:rsidRDefault="002923B0" w:rsidP="002923B0">
      <w:r>
        <w:t>The proposal to make a website which takes the preference from consumer\user and inform\intimate user by sending him a mail when the fare drops\reaches to the user’s desired value.</w:t>
      </w:r>
    </w:p>
    <w:p w:rsidR="002923B0" w:rsidRDefault="002923B0" w:rsidP="002923B0">
      <w:r>
        <w:t>The website login will keep the user preferences into a server side DB and periodically checks the fare for the given sector for a given date specified by user. When the fare drops to user’s desired value then it will send an email to the user.</w:t>
      </w:r>
    </w:p>
    <w:p w:rsidR="002923B0" w:rsidRDefault="002923B0" w:rsidP="002923B0">
      <w:pPr>
        <w:pStyle w:val="Heading1"/>
      </w:pPr>
      <w:r>
        <w:t>Further studies</w:t>
      </w:r>
    </w:p>
    <w:p w:rsidR="002923B0" w:rsidRPr="002923B0" w:rsidRDefault="002923B0" w:rsidP="002923B0">
      <w:r>
        <w:t>We are currently studying the APIs exposed by various airlines to check fare for a given date and sector.</w:t>
      </w:r>
    </w:p>
    <w:p w:rsidR="002923B0" w:rsidRPr="002923B0" w:rsidRDefault="002923B0" w:rsidP="002923B0"/>
    <w:sectPr w:rsidR="002923B0" w:rsidRPr="002923B0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04B" w:rsidRDefault="0012204B" w:rsidP="00855982">
      <w:pPr>
        <w:spacing w:after="0" w:line="240" w:lineRule="auto"/>
      </w:pPr>
      <w:r>
        <w:separator/>
      </w:r>
    </w:p>
  </w:endnote>
  <w:endnote w:type="continuationSeparator" w:id="0">
    <w:p w:rsidR="0012204B" w:rsidRDefault="0012204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04B" w:rsidRDefault="0012204B" w:rsidP="00855982">
      <w:pPr>
        <w:spacing w:after="0" w:line="240" w:lineRule="auto"/>
      </w:pPr>
      <w:r>
        <w:separator/>
      </w:r>
    </w:p>
  </w:footnote>
  <w:footnote w:type="continuationSeparator" w:id="0">
    <w:p w:rsidR="0012204B" w:rsidRDefault="0012204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86"/>
    <w:rsid w:val="0012204B"/>
    <w:rsid w:val="001D4362"/>
    <w:rsid w:val="002923B0"/>
    <w:rsid w:val="007833A7"/>
    <w:rsid w:val="00855982"/>
    <w:rsid w:val="009B2182"/>
    <w:rsid w:val="00A10484"/>
    <w:rsid w:val="00F92D8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1C55"/>
  <w15:chartTrackingRefBased/>
  <w15:docId w15:val="{9370EE82-5969-4B4B-94CC-13A0D1E3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wark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E9"/>
    <w:rsid w:val="0082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D9A0031558439A8BC0F1BC1C9D60AD">
    <w:name w:val="B0D9A0031558439A8BC0F1BC1C9D60AD"/>
  </w:style>
  <w:style w:type="paragraph" w:customStyle="1" w:styleId="D2F3FEAA15234C4DA9B2B7EED138B30A">
    <w:name w:val="D2F3FEAA15234C4DA9B2B7EED138B30A"/>
  </w:style>
  <w:style w:type="paragraph" w:customStyle="1" w:styleId="2A3C4E08F64A4967868E6E5B6AD88067">
    <w:name w:val="2A3C4E08F64A4967868E6E5B6AD88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EMC</dc:creator>
  <cp:lastModifiedBy>Tiwari, Kapil</cp:lastModifiedBy>
  <cp:revision>2</cp:revision>
  <dcterms:created xsi:type="dcterms:W3CDTF">2016-09-26T13:50:00Z</dcterms:created>
  <dcterms:modified xsi:type="dcterms:W3CDTF">2016-09-26T14:49:00Z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